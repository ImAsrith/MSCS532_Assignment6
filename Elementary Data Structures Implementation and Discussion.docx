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C8009" w14:textId="77777777" w:rsidR="0046495D" w:rsidRDefault="0046495D" w:rsidP="0046495D">
      <w:pPr>
        <w:jc w:val="center"/>
        <w:rPr>
          <w:rFonts w:ascii="Times New Roman" w:hAnsi="Times New Roman" w:cs="Times New Roman"/>
          <w:b/>
          <w:bCs/>
        </w:rPr>
      </w:pPr>
    </w:p>
    <w:p w14:paraId="5D388A1F" w14:textId="77777777" w:rsidR="0046495D" w:rsidRDefault="0046495D" w:rsidP="0046495D">
      <w:pPr>
        <w:jc w:val="center"/>
        <w:rPr>
          <w:rFonts w:ascii="Times New Roman" w:hAnsi="Times New Roman" w:cs="Times New Roman"/>
          <w:b/>
          <w:bCs/>
        </w:rPr>
      </w:pPr>
    </w:p>
    <w:p w14:paraId="5D17B196" w14:textId="77777777" w:rsidR="0046495D" w:rsidRDefault="0046495D" w:rsidP="0046495D">
      <w:pPr>
        <w:jc w:val="center"/>
        <w:rPr>
          <w:rFonts w:ascii="Times New Roman" w:hAnsi="Times New Roman" w:cs="Times New Roman"/>
          <w:b/>
          <w:bCs/>
        </w:rPr>
      </w:pPr>
    </w:p>
    <w:p w14:paraId="7104AEAA" w14:textId="77777777" w:rsidR="0046495D" w:rsidRDefault="0046495D" w:rsidP="0046495D">
      <w:pPr>
        <w:jc w:val="center"/>
        <w:rPr>
          <w:rFonts w:ascii="Times New Roman" w:hAnsi="Times New Roman" w:cs="Times New Roman"/>
          <w:b/>
          <w:bCs/>
        </w:rPr>
      </w:pPr>
    </w:p>
    <w:p w14:paraId="5BADB488" w14:textId="77777777" w:rsidR="0046495D" w:rsidRDefault="0046495D" w:rsidP="0046495D">
      <w:pPr>
        <w:jc w:val="center"/>
        <w:rPr>
          <w:rFonts w:ascii="Times New Roman" w:hAnsi="Times New Roman" w:cs="Times New Roman"/>
          <w:b/>
          <w:bCs/>
        </w:rPr>
      </w:pPr>
    </w:p>
    <w:p w14:paraId="0D87CB72" w14:textId="77777777" w:rsidR="000143C0" w:rsidRDefault="000143C0" w:rsidP="0046495D">
      <w:pPr>
        <w:jc w:val="center"/>
        <w:rPr>
          <w:rFonts w:ascii="Times New Roman" w:hAnsi="Times New Roman" w:cs="Times New Roman"/>
          <w:b/>
          <w:bCs/>
        </w:rPr>
      </w:pPr>
      <w:r w:rsidRPr="000143C0">
        <w:rPr>
          <w:rFonts w:ascii="Times New Roman" w:hAnsi="Times New Roman" w:cs="Times New Roman"/>
          <w:b/>
          <w:bCs/>
        </w:rPr>
        <w:t>Elementary Data Structures Implementation and Discussion</w:t>
      </w:r>
      <w:r w:rsidRPr="000143C0">
        <w:rPr>
          <w:rFonts w:ascii="Times New Roman" w:hAnsi="Times New Roman" w:cs="Times New Roman"/>
          <w:b/>
          <w:bCs/>
        </w:rPr>
        <w:t xml:space="preserve"> </w:t>
      </w:r>
    </w:p>
    <w:p w14:paraId="696D8E5A" w14:textId="4187B06B" w:rsidR="0046495D" w:rsidRPr="0046495D" w:rsidRDefault="0046495D" w:rsidP="0046495D">
      <w:pPr>
        <w:jc w:val="center"/>
        <w:rPr>
          <w:rFonts w:ascii="Times New Roman" w:hAnsi="Times New Roman" w:cs="Times New Roman"/>
        </w:rPr>
      </w:pPr>
      <w:r w:rsidRPr="0046495D">
        <w:rPr>
          <w:rFonts w:ascii="Times New Roman" w:hAnsi="Times New Roman" w:cs="Times New Roman"/>
        </w:rPr>
        <w:t>Asrith Krishna Vejandla</w:t>
      </w:r>
    </w:p>
    <w:p w14:paraId="2AFAF7C6"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Student ID: 005033913</w:t>
      </w:r>
    </w:p>
    <w:p w14:paraId="7900420A"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MSCS-532 Algorithms and Data Structures</w:t>
      </w:r>
    </w:p>
    <w:p w14:paraId="19F2750B"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 xml:space="preserve">Assignment </w:t>
      </w:r>
      <w:r w:rsidR="00FD72F8">
        <w:rPr>
          <w:rFonts w:ascii="Times New Roman" w:hAnsi="Times New Roman" w:cs="Times New Roman"/>
        </w:rPr>
        <w:t>6</w:t>
      </w:r>
    </w:p>
    <w:p w14:paraId="0580E0C5" w14:textId="77777777" w:rsidR="0046495D" w:rsidRPr="0046495D" w:rsidRDefault="0046495D" w:rsidP="0046495D">
      <w:pPr>
        <w:jc w:val="center"/>
        <w:rPr>
          <w:rFonts w:ascii="Times New Roman" w:hAnsi="Times New Roman" w:cs="Times New Roman"/>
        </w:rPr>
      </w:pPr>
      <w:r w:rsidRPr="0046495D">
        <w:rPr>
          <w:rFonts w:ascii="Times New Roman" w:hAnsi="Times New Roman" w:cs="Times New Roman"/>
        </w:rPr>
        <w:t xml:space="preserve">Professor Satish </w:t>
      </w:r>
      <w:proofErr w:type="spellStart"/>
      <w:r w:rsidRPr="0046495D">
        <w:rPr>
          <w:rFonts w:ascii="Times New Roman" w:hAnsi="Times New Roman" w:cs="Times New Roman"/>
        </w:rPr>
        <w:t>Penmatsa</w:t>
      </w:r>
      <w:proofErr w:type="spellEnd"/>
    </w:p>
    <w:p w14:paraId="3C3B9AC4" w14:textId="77777777" w:rsidR="0046495D" w:rsidRDefault="00FD72F8" w:rsidP="0046495D">
      <w:pPr>
        <w:jc w:val="center"/>
        <w:rPr>
          <w:rFonts w:ascii="Times New Roman" w:hAnsi="Times New Roman" w:cs="Times New Roman"/>
        </w:rPr>
      </w:pPr>
      <w:r>
        <w:rPr>
          <w:rFonts w:ascii="Times New Roman" w:hAnsi="Times New Roman" w:cs="Times New Roman"/>
        </w:rPr>
        <w:t>February</w:t>
      </w:r>
      <w:r w:rsidR="0046495D" w:rsidRPr="0046495D">
        <w:rPr>
          <w:rFonts w:ascii="Times New Roman" w:hAnsi="Times New Roman" w:cs="Times New Roman"/>
        </w:rPr>
        <w:t xml:space="preserve"> </w:t>
      </w:r>
      <w:r>
        <w:rPr>
          <w:rFonts w:ascii="Times New Roman" w:hAnsi="Times New Roman" w:cs="Times New Roman"/>
        </w:rPr>
        <w:t>9th</w:t>
      </w:r>
      <w:r w:rsidR="0046495D" w:rsidRPr="0046495D">
        <w:rPr>
          <w:rFonts w:ascii="Times New Roman" w:hAnsi="Times New Roman" w:cs="Times New Roman"/>
        </w:rPr>
        <w:t>, 2025</w:t>
      </w:r>
    </w:p>
    <w:p w14:paraId="55AD29B1" w14:textId="77777777" w:rsidR="0046495D" w:rsidRDefault="0046495D">
      <w:pPr>
        <w:rPr>
          <w:rFonts w:ascii="Times New Roman" w:hAnsi="Times New Roman" w:cs="Times New Roman"/>
        </w:rPr>
      </w:pPr>
      <w:r>
        <w:rPr>
          <w:rFonts w:ascii="Times New Roman" w:hAnsi="Times New Roman" w:cs="Times New Roman"/>
        </w:rPr>
        <w:br w:type="page"/>
      </w:r>
    </w:p>
    <w:p w14:paraId="36FBAD0A" w14:textId="2F0A4B01" w:rsidR="000143C0" w:rsidRDefault="000143C0" w:rsidP="007846D8">
      <w:pPr>
        <w:jc w:val="center"/>
        <w:rPr>
          <w:rFonts w:ascii="Times New Roman" w:hAnsi="Times New Roman" w:cs="Times New Roman"/>
          <w:b/>
          <w:bCs/>
        </w:rPr>
      </w:pPr>
      <w:r w:rsidRPr="000143C0">
        <w:rPr>
          <w:rFonts w:ascii="Times New Roman" w:hAnsi="Times New Roman" w:cs="Times New Roman"/>
          <w:b/>
          <w:bCs/>
        </w:rPr>
        <w:lastRenderedPageBreak/>
        <w:t>Data Structures Implementation</w:t>
      </w:r>
      <w:r>
        <w:rPr>
          <w:rFonts w:ascii="Times New Roman" w:hAnsi="Times New Roman" w:cs="Times New Roman"/>
          <w:b/>
          <w:bCs/>
        </w:rPr>
        <w:t xml:space="preserve"> and Discussion</w:t>
      </w:r>
    </w:p>
    <w:p w14:paraId="5291633A" w14:textId="21CC5593" w:rsidR="007846D8" w:rsidRPr="007846D8" w:rsidRDefault="007846D8" w:rsidP="000143C0">
      <w:pPr>
        <w:rPr>
          <w:rFonts w:ascii="Times New Roman" w:hAnsi="Times New Roman" w:cs="Times New Roman"/>
          <w:b/>
          <w:bCs/>
        </w:rPr>
      </w:pPr>
      <w:r w:rsidRPr="007846D8">
        <w:rPr>
          <w:rFonts w:ascii="Times New Roman" w:hAnsi="Times New Roman" w:cs="Times New Roman"/>
          <w:b/>
          <w:bCs/>
        </w:rPr>
        <w:t>Performance Analysis of Implemented Data Structures</w:t>
      </w:r>
    </w:p>
    <w:p w14:paraId="2BF056FD" w14:textId="147F105E" w:rsidR="007846D8" w:rsidRPr="007846D8" w:rsidRDefault="007846D8" w:rsidP="007846D8">
      <w:pPr>
        <w:ind w:firstLine="720"/>
        <w:rPr>
          <w:rFonts w:ascii="Times New Roman" w:hAnsi="Times New Roman" w:cs="Times New Roman"/>
        </w:rPr>
      </w:pPr>
      <w:r w:rsidRPr="007846D8">
        <w:rPr>
          <w:rFonts w:ascii="Times New Roman" w:hAnsi="Times New Roman" w:cs="Times New Roman"/>
        </w:rPr>
        <w:t xml:space="preserve">Understanding the performance characteristics of data structures is crucial for selecting the most efficient one for a given problem. This analysis will explore the time complexity of basic operations for arrays, matrices, stacks, queues, </w:t>
      </w:r>
      <w:r w:rsidR="000143C0">
        <w:rPr>
          <w:rFonts w:ascii="Times New Roman" w:hAnsi="Times New Roman" w:cs="Times New Roman"/>
        </w:rPr>
        <w:t xml:space="preserve">and </w:t>
      </w:r>
      <w:r w:rsidRPr="007846D8">
        <w:rPr>
          <w:rFonts w:ascii="Times New Roman" w:hAnsi="Times New Roman" w:cs="Times New Roman"/>
        </w:rPr>
        <w:t>linked lists, along with a discussion on the trade-offs between arrays and linked lists for stack and queue implementations. Finally, we will compare their efficiency in different scenarios.</w:t>
      </w:r>
    </w:p>
    <w:p w14:paraId="1F0E70CE" w14:textId="30651FCD" w:rsidR="007846D8" w:rsidRPr="007846D8" w:rsidRDefault="007846D8" w:rsidP="007846D8">
      <w:pPr>
        <w:rPr>
          <w:rFonts w:ascii="Times New Roman" w:hAnsi="Times New Roman" w:cs="Times New Roman"/>
          <w:b/>
          <w:bCs/>
        </w:rPr>
      </w:pPr>
      <w:r w:rsidRPr="007846D8">
        <w:rPr>
          <w:rFonts w:ascii="Times New Roman" w:hAnsi="Times New Roman" w:cs="Times New Roman"/>
          <w:b/>
          <w:bCs/>
        </w:rPr>
        <w:t>Time Complexity Analysis of Basic Operations</w:t>
      </w:r>
    </w:p>
    <w:p w14:paraId="080A4191" w14:textId="39051ACD" w:rsidR="007846D8" w:rsidRPr="007846D8" w:rsidRDefault="007846D8" w:rsidP="007846D8">
      <w:pPr>
        <w:ind w:firstLine="720"/>
        <w:rPr>
          <w:rFonts w:ascii="Times New Roman" w:hAnsi="Times New Roman" w:cs="Times New Roman"/>
        </w:rPr>
      </w:pPr>
      <w:r w:rsidRPr="007846D8">
        <w:rPr>
          <w:rFonts w:ascii="Times New Roman" w:hAnsi="Times New Roman" w:cs="Times New Roman"/>
        </w:rPr>
        <w:t>Arrays provide constant-time access to elements using an index, as accessing an element in an array requires a direct lookup in memory. However, inserting or deleting an element can be costly, especially if it involves shifting elements. Searching for an element in an unsorted array takes linear time, as every element might need to be checked. The complexities are:</w:t>
      </w:r>
    </w:p>
    <w:p w14:paraId="0C820A08" w14:textId="4E605E0D" w:rsidR="007846D8" w:rsidRPr="007846D8" w:rsidRDefault="007846D8" w:rsidP="007846D8">
      <w:pPr>
        <w:rPr>
          <w:rFonts w:ascii="Times New Roman" w:hAnsi="Times New Roman" w:cs="Times New Roman"/>
        </w:rPr>
      </w:pPr>
      <w:r w:rsidRPr="007846D8">
        <w:rPr>
          <w:rFonts w:ascii="Times New Roman" w:hAnsi="Times New Roman" w:cs="Times New Roman"/>
        </w:rPr>
        <w:t xml:space="preserve">- Access: </w:t>
      </w:r>
      <w:proofErr w:type="gramStart"/>
      <w:r w:rsidRPr="007846D8">
        <w:rPr>
          <w:rFonts w:ascii="Times New Roman" w:hAnsi="Times New Roman" w:cs="Times New Roman"/>
        </w:rPr>
        <w:t>O(</w:t>
      </w:r>
      <w:proofErr w:type="gramEnd"/>
      <w:r w:rsidRPr="007846D8">
        <w:rPr>
          <w:rFonts w:ascii="Times New Roman" w:hAnsi="Times New Roman" w:cs="Times New Roman"/>
        </w:rPr>
        <w:t>1)</w:t>
      </w:r>
    </w:p>
    <w:p w14:paraId="73C78AC7" w14:textId="4CF7581E" w:rsidR="007846D8" w:rsidRPr="007846D8" w:rsidRDefault="007846D8" w:rsidP="007846D8">
      <w:pPr>
        <w:rPr>
          <w:rFonts w:ascii="Times New Roman" w:hAnsi="Times New Roman" w:cs="Times New Roman"/>
        </w:rPr>
      </w:pPr>
      <w:r w:rsidRPr="007846D8">
        <w:rPr>
          <w:rFonts w:ascii="Times New Roman" w:hAnsi="Times New Roman" w:cs="Times New Roman"/>
        </w:rPr>
        <w:t xml:space="preserve">- Insertion (at a specific index): </w:t>
      </w:r>
      <w:proofErr w:type="gramStart"/>
      <w:r w:rsidRPr="007846D8">
        <w:rPr>
          <w:rFonts w:ascii="Times New Roman" w:hAnsi="Times New Roman" w:cs="Times New Roman"/>
        </w:rPr>
        <w:t>O(</w:t>
      </w:r>
      <w:proofErr w:type="gramEnd"/>
      <w:r w:rsidRPr="007846D8">
        <w:rPr>
          <w:rFonts w:ascii="Times New Roman" w:hAnsi="Times New Roman" w:cs="Times New Roman"/>
        </w:rPr>
        <w:t>1) (if overwriting), O(n) (if shifting is required)</w:t>
      </w:r>
    </w:p>
    <w:p w14:paraId="4923E522" w14:textId="388C537C" w:rsidR="007846D8" w:rsidRPr="007846D8" w:rsidRDefault="007846D8" w:rsidP="007846D8">
      <w:pPr>
        <w:rPr>
          <w:rFonts w:ascii="Times New Roman" w:hAnsi="Times New Roman" w:cs="Times New Roman"/>
        </w:rPr>
      </w:pPr>
      <w:r w:rsidRPr="007846D8">
        <w:rPr>
          <w:rFonts w:ascii="Times New Roman" w:hAnsi="Times New Roman" w:cs="Times New Roman"/>
        </w:rPr>
        <w:t>- Deletion: O(n) (due to shifting)</w:t>
      </w:r>
    </w:p>
    <w:p w14:paraId="65EF7C00" w14:textId="31E08550" w:rsidR="007846D8" w:rsidRPr="007846D8" w:rsidRDefault="007846D8" w:rsidP="007846D8">
      <w:pPr>
        <w:rPr>
          <w:rFonts w:ascii="Times New Roman" w:hAnsi="Times New Roman" w:cs="Times New Roman"/>
        </w:rPr>
      </w:pPr>
      <w:r w:rsidRPr="007846D8">
        <w:rPr>
          <w:rFonts w:ascii="Times New Roman" w:hAnsi="Times New Roman" w:cs="Times New Roman"/>
        </w:rPr>
        <w:t>- Search (unsorted): O(n)</w:t>
      </w:r>
    </w:p>
    <w:p w14:paraId="36A19834" w14:textId="0D671DDD" w:rsidR="007846D8" w:rsidRPr="007846D8" w:rsidRDefault="007846D8" w:rsidP="007846D8">
      <w:pPr>
        <w:ind w:firstLine="720"/>
        <w:rPr>
          <w:rFonts w:ascii="Times New Roman" w:hAnsi="Times New Roman" w:cs="Times New Roman"/>
        </w:rPr>
      </w:pPr>
      <w:r w:rsidRPr="007846D8">
        <w:rPr>
          <w:rFonts w:ascii="Times New Roman" w:hAnsi="Times New Roman" w:cs="Times New Roman"/>
        </w:rPr>
        <w:t xml:space="preserve">Matrices, which are essentially two-dimensional arrays, follow similar time complexity characteristics. Accessing an element at a specific row and column is </w:t>
      </w:r>
      <w:proofErr w:type="gramStart"/>
      <w:r w:rsidRPr="007846D8">
        <w:rPr>
          <w:rFonts w:ascii="Times New Roman" w:hAnsi="Times New Roman" w:cs="Times New Roman"/>
        </w:rPr>
        <w:t>O(</w:t>
      </w:r>
      <w:proofErr w:type="gramEnd"/>
      <w:r w:rsidRPr="007846D8">
        <w:rPr>
          <w:rFonts w:ascii="Times New Roman" w:hAnsi="Times New Roman" w:cs="Times New Roman"/>
        </w:rPr>
        <w:t>1). However, inserting a new row or column requires shifting elements, leading to O(</w:t>
      </w:r>
      <w:r w:rsidRPr="007846D8">
        <w:rPr>
          <w:rFonts w:ascii="Times New Roman" w:hAnsi="Times New Roman" w:cs="Times New Roman"/>
        </w:rPr>
        <w:t>nm) complexity</w:t>
      </w:r>
      <w:r w:rsidRPr="007846D8">
        <w:rPr>
          <w:rFonts w:ascii="Times New Roman" w:hAnsi="Times New Roman" w:cs="Times New Roman"/>
        </w:rPr>
        <w:t xml:space="preserve">, where </w:t>
      </w:r>
      <w:r w:rsidRPr="007846D8">
        <w:rPr>
          <w:rFonts w:ascii="Times New Roman" w:hAnsi="Times New Roman" w:cs="Times New Roman"/>
        </w:rPr>
        <w:t>n and</w:t>
      </w:r>
      <w:r w:rsidRPr="007846D8">
        <w:rPr>
          <w:rFonts w:ascii="Times New Roman" w:hAnsi="Times New Roman" w:cs="Times New Roman"/>
        </w:rPr>
        <w:t xml:space="preserve"> </w:t>
      </w:r>
      <w:r w:rsidRPr="007846D8">
        <w:rPr>
          <w:rFonts w:ascii="Times New Roman" w:hAnsi="Times New Roman" w:cs="Times New Roman"/>
        </w:rPr>
        <w:t>m are</w:t>
      </w:r>
      <w:r w:rsidRPr="007846D8">
        <w:rPr>
          <w:rFonts w:ascii="Times New Roman" w:hAnsi="Times New Roman" w:cs="Times New Roman"/>
        </w:rPr>
        <w:t xml:space="preserve"> the dimensions of the matrix.</w:t>
      </w:r>
    </w:p>
    <w:p w14:paraId="7058CAF8" w14:textId="648A7C8D" w:rsidR="007846D8" w:rsidRPr="007846D8" w:rsidRDefault="007846D8" w:rsidP="007846D8">
      <w:pPr>
        <w:ind w:firstLine="720"/>
        <w:rPr>
          <w:rFonts w:ascii="Times New Roman" w:hAnsi="Times New Roman" w:cs="Times New Roman"/>
        </w:rPr>
      </w:pPr>
      <w:r w:rsidRPr="007846D8">
        <w:rPr>
          <w:rFonts w:ascii="Times New Roman" w:hAnsi="Times New Roman" w:cs="Times New Roman"/>
        </w:rPr>
        <w:lastRenderedPageBreak/>
        <w:t>Stacks, implemented using arrays in this case, allow for efficient push and pop operations at the end of the array. This ensures that insertion and deletion occur in constant time. However, resizing an array-based stack may require allocating new memory and copying elements, which can occasionally increase time complexity. The key complexities are:</w:t>
      </w:r>
    </w:p>
    <w:p w14:paraId="196F8242" w14:textId="6BA32845" w:rsidR="007846D8" w:rsidRPr="007846D8" w:rsidRDefault="007846D8" w:rsidP="007846D8">
      <w:pPr>
        <w:rPr>
          <w:rFonts w:ascii="Times New Roman" w:hAnsi="Times New Roman" w:cs="Times New Roman"/>
        </w:rPr>
      </w:pPr>
      <w:r w:rsidRPr="007846D8">
        <w:rPr>
          <w:rFonts w:ascii="Times New Roman" w:hAnsi="Times New Roman" w:cs="Times New Roman"/>
        </w:rPr>
        <w:t xml:space="preserve">- Push: </w:t>
      </w:r>
      <w:proofErr w:type="gramStart"/>
      <w:r w:rsidRPr="007846D8">
        <w:rPr>
          <w:rFonts w:ascii="Times New Roman" w:hAnsi="Times New Roman" w:cs="Times New Roman"/>
        </w:rPr>
        <w:t>O(</w:t>
      </w:r>
      <w:proofErr w:type="gramEnd"/>
      <w:r w:rsidRPr="007846D8">
        <w:rPr>
          <w:rFonts w:ascii="Times New Roman" w:hAnsi="Times New Roman" w:cs="Times New Roman"/>
        </w:rPr>
        <w:t>1)  (amortized)</w:t>
      </w:r>
    </w:p>
    <w:p w14:paraId="65E4E2AF" w14:textId="6D4CC9E9" w:rsidR="007846D8" w:rsidRPr="007846D8" w:rsidRDefault="007846D8" w:rsidP="007846D8">
      <w:pPr>
        <w:rPr>
          <w:rFonts w:ascii="Times New Roman" w:hAnsi="Times New Roman" w:cs="Times New Roman"/>
        </w:rPr>
      </w:pPr>
      <w:r w:rsidRPr="007846D8">
        <w:rPr>
          <w:rFonts w:ascii="Times New Roman" w:hAnsi="Times New Roman" w:cs="Times New Roman"/>
        </w:rPr>
        <w:t xml:space="preserve">- Pop: </w:t>
      </w:r>
      <w:proofErr w:type="gramStart"/>
      <w:r w:rsidRPr="007846D8">
        <w:rPr>
          <w:rFonts w:ascii="Times New Roman" w:hAnsi="Times New Roman" w:cs="Times New Roman"/>
        </w:rPr>
        <w:t>O(</w:t>
      </w:r>
      <w:proofErr w:type="gramEnd"/>
      <w:r w:rsidRPr="007846D8">
        <w:rPr>
          <w:rFonts w:ascii="Times New Roman" w:hAnsi="Times New Roman" w:cs="Times New Roman"/>
        </w:rPr>
        <w:t xml:space="preserve">1) </w:t>
      </w:r>
    </w:p>
    <w:p w14:paraId="61EEC7CD" w14:textId="62724E7F" w:rsidR="007846D8" w:rsidRPr="007846D8" w:rsidRDefault="007846D8" w:rsidP="007846D8">
      <w:pPr>
        <w:rPr>
          <w:rFonts w:ascii="Times New Roman" w:hAnsi="Times New Roman" w:cs="Times New Roman"/>
        </w:rPr>
      </w:pPr>
      <w:r w:rsidRPr="007846D8">
        <w:rPr>
          <w:rFonts w:ascii="Times New Roman" w:hAnsi="Times New Roman" w:cs="Times New Roman"/>
        </w:rPr>
        <w:t xml:space="preserve">- Peek: </w:t>
      </w:r>
      <w:proofErr w:type="gramStart"/>
      <w:r w:rsidRPr="007846D8">
        <w:rPr>
          <w:rFonts w:ascii="Times New Roman" w:hAnsi="Times New Roman" w:cs="Times New Roman"/>
        </w:rPr>
        <w:t>O(</w:t>
      </w:r>
      <w:proofErr w:type="gramEnd"/>
      <w:r w:rsidRPr="007846D8">
        <w:rPr>
          <w:rFonts w:ascii="Times New Roman" w:hAnsi="Times New Roman" w:cs="Times New Roman"/>
        </w:rPr>
        <w:t xml:space="preserve">1) </w:t>
      </w:r>
    </w:p>
    <w:p w14:paraId="1D6A7946" w14:textId="14DB0877" w:rsidR="007846D8" w:rsidRPr="007846D8" w:rsidRDefault="007846D8" w:rsidP="007846D8">
      <w:pPr>
        <w:ind w:firstLine="720"/>
        <w:rPr>
          <w:rFonts w:ascii="Times New Roman" w:hAnsi="Times New Roman" w:cs="Times New Roman"/>
        </w:rPr>
      </w:pPr>
      <w:r w:rsidRPr="007846D8">
        <w:rPr>
          <w:rFonts w:ascii="Times New Roman" w:hAnsi="Times New Roman" w:cs="Times New Roman"/>
        </w:rPr>
        <w:t>Queues, implemented using arrays, suffer from an O(</w:t>
      </w:r>
      <w:r w:rsidRPr="007846D8">
        <w:rPr>
          <w:rFonts w:ascii="Times New Roman" w:hAnsi="Times New Roman" w:cs="Times New Roman"/>
        </w:rPr>
        <w:t>n) complexity</w:t>
      </w:r>
      <w:r w:rsidRPr="007846D8">
        <w:rPr>
          <w:rFonts w:ascii="Times New Roman" w:hAnsi="Times New Roman" w:cs="Times New Roman"/>
        </w:rPr>
        <w:t xml:space="preserve"> for dequeuing if implemented naively by shifting elements after removal. However, using a circular queue implementation with two pointers for the front and rear allows all operations to be performed in </w:t>
      </w:r>
      <w:proofErr w:type="gramStart"/>
      <w:r w:rsidRPr="007846D8">
        <w:rPr>
          <w:rFonts w:ascii="Times New Roman" w:hAnsi="Times New Roman" w:cs="Times New Roman"/>
        </w:rPr>
        <w:t>O(</w:t>
      </w:r>
      <w:proofErr w:type="gramEnd"/>
      <w:r w:rsidRPr="007846D8">
        <w:rPr>
          <w:rFonts w:ascii="Times New Roman" w:hAnsi="Times New Roman" w:cs="Times New Roman"/>
        </w:rPr>
        <w:t>1), making it efficient.</w:t>
      </w:r>
    </w:p>
    <w:p w14:paraId="18BB29E1" w14:textId="2DD07FF1" w:rsidR="007846D8" w:rsidRPr="007846D8" w:rsidRDefault="007846D8" w:rsidP="007846D8">
      <w:pPr>
        <w:ind w:firstLine="720"/>
        <w:rPr>
          <w:rFonts w:ascii="Times New Roman" w:hAnsi="Times New Roman" w:cs="Times New Roman"/>
        </w:rPr>
      </w:pPr>
      <w:r w:rsidRPr="007846D8">
        <w:rPr>
          <w:rFonts w:ascii="Times New Roman" w:hAnsi="Times New Roman" w:cs="Times New Roman"/>
        </w:rPr>
        <w:t>Linked Lists offer a different set of performance trade-offs. Unlike arrays, they allow efficient insertion and deletion at arbitrary positions without shifting elements. However, traversal to a particular index requires O(</w:t>
      </w:r>
      <w:r w:rsidRPr="007846D8">
        <w:rPr>
          <w:rFonts w:ascii="Times New Roman" w:hAnsi="Times New Roman" w:cs="Times New Roman"/>
        </w:rPr>
        <w:t>n) time</w:t>
      </w:r>
      <w:r w:rsidRPr="007846D8">
        <w:rPr>
          <w:rFonts w:ascii="Times New Roman" w:hAnsi="Times New Roman" w:cs="Times New Roman"/>
        </w:rPr>
        <w:t>. The basic operations have the following complexities:</w:t>
      </w:r>
    </w:p>
    <w:p w14:paraId="5F426019" w14:textId="30D727C0" w:rsidR="007846D8" w:rsidRPr="007846D8" w:rsidRDefault="007846D8" w:rsidP="007846D8">
      <w:pPr>
        <w:rPr>
          <w:rFonts w:ascii="Times New Roman" w:hAnsi="Times New Roman" w:cs="Times New Roman"/>
        </w:rPr>
      </w:pPr>
      <w:r w:rsidRPr="007846D8">
        <w:rPr>
          <w:rFonts w:ascii="Times New Roman" w:hAnsi="Times New Roman" w:cs="Times New Roman"/>
        </w:rPr>
        <w:t xml:space="preserve">- Insertion (at head): </w:t>
      </w:r>
      <w:proofErr w:type="gramStart"/>
      <w:r w:rsidRPr="007846D8">
        <w:rPr>
          <w:rFonts w:ascii="Times New Roman" w:hAnsi="Times New Roman" w:cs="Times New Roman"/>
        </w:rPr>
        <w:t>O(</w:t>
      </w:r>
      <w:proofErr w:type="gramEnd"/>
      <w:r w:rsidRPr="007846D8">
        <w:rPr>
          <w:rFonts w:ascii="Times New Roman" w:hAnsi="Times New Roman" w:cs="Times New Roman"/>
        </w:rPr>
        <w:t xml:space="preserve">1) </w:t>
      </w:r>
    </w:p>
    <w:p w14:paraId="106D843D" w14:textId="491CD155" w:rsidR="007846D8" w:rsidRPr="007846D8" w:rsidRDefault="007846D8" w:rsidP="007846D8">
      <w:pPr>
        <w:rPr>
          <w:rFonts w:ascii="Times New Roman" w:hAnsi="Times New Roman" w:cs="Times New Roman"/>
        </w:rPr>
      </w:pPr>
      <w:r w:rsidRPr="007846D8">
        <w:rPr>
          <w:rFonts w:ascii="Times New Roman" w:hAnsi="Times New Roman" w:cs="Times New Roman"/>
        </w:rPr>
        <w:t xml:space="preserve">- Insertion (at tail): </w:t>
      </w:r>
      <w:proofErr w:type="gramStart"/>
      <w:r w:rsidRPr="007846D8">
        <w:rPr>
          <w:rFonts w:ascii="Times New Roman" w:hAnsi="Times New Roman" w:cs="Times New Roman"/>
        </w:rPr>
        <w:t>O(</w:t>
      </w:r>
      <w:proofErr w:type="gramEnd"/>
      <w:r w:rsidRPr="007846D8">
        <w:rPr>
          <w:rFonts w:ascii="Times New Roman" w:hAnsi="Times New Roman" w:cs="Times New Roman"/>
        </w:rPr>
        <w:t>1)  (if the tail is maintained)</w:t>
      </w:r>
    </w:p>
    <w:p w14:paraId="5476D3E1" w14:textId="2D78091C" w:rsidR="007846D8" w:rsidRPr="007846D8" w:rsidRDefault="007846D8" w:rsidP="007846D8">
      <w:pPr>
        <w:rPr>
          <w:rFonts w:ascii="Times New Roman" w:hAnsi="Times New Roman" w:cs="Times New Roman"/>
        </w:rPr>
      </w:pPr>
      <w:r w:rsidRPr="007846D8">
        <w:rPr>
          <w:rFonts w:ascii="Times New Roman" w:hAnsi="Times New Roman" w:cs="Times New Roman"/>
        </w:rPr>
        <w:t>- Deletion (specific value): O(</w:t>
      </w:r>
      <w:r w:rsidRPr="007846D8">
        <w:rPr>
          <w:rFonts w:ascii="Times New Roman" w:hAnsi="Times New Roman" w:cs="Times New Roman"/>
        </w:rPr>
        <w:t>n) (</w:t>
      </w:r>
      <w:r w:rsidRPr="007846D8">
        <w:rPr>
          <w:rFonts w:ascii="Times New Roman" w:hAnsi="Times New Roman" w:cs="Times New Roman"/>
        </w:rPr>
        <w:t>requires traversal)</w:t>
      </w:r>
    </w:p>
    <w:p w14:paraId="246353B0" w14:textId="710238A8" w:rsidR="007846D8" w:rsidRPr="007846D8" w:rsidRDefault="007846D8" w:rsidP="007846D8">
      <w:pPr>
        <w:rPr>
          <w:rFonts w:ascii="Times New Roman" w:hAnsi="Times New Roman" w:cs="Times New Roman"/>
        </w:rPr>
      </w:pPr>
      <w:r w:rsidRPr="007846D8">
        <w:rPr>
          <w:rFonts w:ascii="Times New Roman" w:hAnsi="Times New Roman" w:cs="Times New Roman"/>
        </w:rPr>
        <w:t xml:space="preserve">- Traversal: O(n) </w:t>
      </w:r>
    </w:p>
    <w:p w14:paraId="55A9D475" w14:textId="77777777" w:rsidR="000143C0" w:rsidRDefault="000143C0" w:rsidP="007846D8">
      <w:pPr>
        <w:rPr>
          <w:rFonts w:ascii="Times New Roman" w:hAnsi="Times New Roman" w:cs="Times New Roman"/>
          <w:b/>
          <w:bCs/>
        </w:rPr>
      </w:pPr>
    </w:p>
    <w:p w14:paraId="1DD027B8" w14:textId="38EC208F" w:rsidR="007846D8" w:rsidRPr="007846D8" w:rsidRDefault="007846D8" w:rsidP="007846D8">
      <w:pPr>
        <w:rPr>
          <w:rFonts w:ascii="Times New Roman" w:hAnsi="Times New Roman" w:cs="Times New Roman"/>
          <w:b/>
          <w:bCs/>
        </w:rPr>
      </w:pPr>
      <w:r w:rsidRPr="007846D8">
        <w:rPr>
          <w:rFonts w:ascii="Times New Roman" w:hAnsi="Times New Roman" w:cs="Times New Roman"/>
          <w:b/>
          <w:bCs/>
        </w:rPr>
        <w:lastRenderedPageBreak/>
        <w:t>Trade-offs Between Arrays and Linked Lists for Stacks and Queues</w:t>
      </w:r>
    </w:p>
    <w:p w14:paraId="21F0819C" w14:textId="4326DF5B" w:rsidR="007846D8" w:rsidRPr="007846D8" w:rsidRDefault="007846D8" w:rsidP="000143C0">
      <w:pPr>
        <w:ind w:firstLine="720"/>
        <w:rPr>
          <w:rFonts w:ascii="Times New Roman" w:hAnsi="Times New Roman" w:cs="Times New Roman"/>
        </w:rPr>
      </w:pPr>
      <w:r>
        <w:rPr>
          <w:rFonts w:ascii="Times New Roman" w:hAnsi="Times New Roman" w:cs="Times New Roman"/>
        </w:rPr>
        <w:t>U</w:t>
      </w:r>
      <w:r w:rsidRPr="007846D8">
        <w:rPr>
          <w:rFonts w:ascii="Times New Roman" w:hAnsi="Times New Roman" w:cs="Times New Roman"/>
        </w:rPr>
        <w:t>sing arrays provides constant-time access and efficient push/pop operations at the end</w:t>
      </w:r>
      <w:r>
        <w:rPr>
          <w:rFonts w:ascii="Times New Roman" w:hAnsi="Times New Roman" w:cs="Times New Roman"/>
        </w:rPr>
        <w:t xml:space="preserve"> for stacks</w:t>
      </w:r>
      <w:r w:rsidRPr="007846D8">
        <w:rPr>
          <w:rFonts w:ascii="Times New Roman" w:hAnsi="Times New Roman" w:cs="Times New Roman"/>
        </w:rPr>
        <w:t xml:space="preserve">. However, resizing may introduce overhead when the array runs out of space. A linked list-based stack avoids resizing issues and supports dynamic memory allocation, making it suitable </w:t>
      </w:r>
      <w:r w:rsidR="000143C0">
        <w:rPr>
          <w:rFonts w:ascii="Times New Roman" w:hAnsi="Times New Roman" w:cs="Times New Roman"/>
        </w:rPr>
        <w:t>for unpredictable memory requirements</w:t>
      </w:r>
      <w:r w:rsidRPr="007846D8">
        <w:rPr>
          <w:rFonts w:ascii="Times New Roman" w:hAnsi="Times New Roman" w:cs="Times New Roman"/>
        </w:rPr>
        <w:t>. However, linked lists incur extra memory usage due to pointers and require non-contiguous memory allocation.</w:t>
      </w:r>
    </w:p>
    <w:p w14:paraId="47EA1CF3" w14:textId="51A9AD4A" w:rsidR="007846D8" w:rsidRPr="007846D8" w:rsidRDefault="007846D8" w:rsidP="000143C0">
      <w:pPr>
        <w:ind w:firstLine="720"/>
        <w:rPr>
          <w:rFonts w:ascii="Times New Roman" w:hAnsi="Times New Roman" w:cs="Times New Roman"/>
        </w:rPr>
      </w:pPr>
      <w:r w:rsidRPr="007846D8">
        <w:rPr>
          <w:rFonts w:ascii="Times New Roman" w:hAnsi="Times New Roman" w:cs="Times New Roman"/>
        </w:rPr>
        <w:t xml:space="preserve">For queues, implementing them with arrays in a naive way leads to costly operations due to shifting when dequeuing. A circular queue implementation overcomes this issue, allowing </w:t>
      </w:r>
      <w:proofErr w:type="gramStart"/>
      <w:r w:rsidRPr="007846D8">
        <w:rPr>
          <w:rFonts w:ascii="Times New Roman" w:hAnsi="Times New Roman" w:cs="Times New Roman"/>
        </w:rPr>
        <w:t>O(</w:t>
      </w:r>
      <w:proofErr w:type="gramEnd"/>
      <w:r w:rsidRPr="007846D8">
        <w:rPr>
          <w:rFonts w:ascii="Times New Roman" w:hAnsi="Times New Roman" w:cs="Times New Roman"/>
        </w:rPr>
        <w:t xml:space="preserve">1) enqueue and dequeue operations. Linked lists, on the other hand, provide an elegant solution where enqueuing and dequeuing occur </w:t>
      </w:r>
      <w:r w:rsidR="000143C0">
        <w:rPr>
          <w:rFonts w:ascii="Times New Roman" w:hAnsi="Times New Roman" w:cs="Times New Roman"/>
        </w:rPr>
        <w:t>constantly</w:t>
      </w:r>
      <w:r w:rsidRPr="007846D8">
        <w:rPr>
          <w:rFonts w:ascii="Times New Roman" w:hAnsi="Times New Roman" w:cs="Times New Roman"/>
        </w:rPr>
        <w:t xml:space="preserve"> without shifting elements, making them more memory-efficient in cases where the queue size fluctuates.</w:t>
      </w:r>
    </w:p>
    <w:p w14:paraId="7C34EFF5" w14:textId="1B53523C" w:rsidR="007846D8" w:rsidRPr="000143C0" w:rsidRDefault="007846D8" w:rsidP="007846D8">
      <w:pPr>
        <w:rPr>
          <w:rFonts w:ascii="Times New Roman" w:hAnsi="Times New Roman" w:cs="Times New Roman"/>
          <w:b/>
          <w:bCs/>
        </w:rPr>
      </w:pPr>
      <w:r w:rsidRPr="000143C0">
        <w:rPr>
          <w:rFonts w:ascii="Times New Roman" w:hAnsi="Times New Roman" w:cs="Times New Roman"/>
          <w:b/>
          <w:bCs/>
        </w:rPr>
        <w:t>Comparing Efficiency of Different Data Structures in Specific Scenarios</w:t>
      </w:r>
    </w:p>
    <w:p w14:paraId="47037401" w14:textId="7569CA9E" w:rsidR="007846D8" w:rsidRPr="007846D8" w:rsidRDefault="007846D8" w:rsidP="000143C0">
      <w:pPr>
        <w:ind w:firstLine="720"/>
        <w:rPr>
          <w:rFonts w:ascii="Times New Roman" w:hAnsi="Times New Roman" w:cs="Times New Roman"/>
        </w:rPr>
      </w:pPr>
      <w:r w:rsidRPr="007846D8">
        <w:rPr>
          <w:rFonts w:ascii="Times New Roman" w:hAnsi="Times New Roman" w:cs="Times New Roman"/>
        </w:rPr>
        <w:t xml:space="preserve">In scenarios where frequent random access is required, arrays outperform linked lists due to their </w:t>
      </w:r>
      <w:proofErr w:type="gramStart"/>
      <w:r w:rsidRPr="007846D8">
        <w:rPr>
          <w:rFonts w:ascii="Times New Roman" w:hAnsi="Times New Roman" w:cs="Times New Roman"/>
        </w:rPr>
        <w:t>O(</w:t>
      </w:r>
      <w:proofErr w:type="gramEnd"/>
      <w:r w:rsidRPr="007846D8">
        <w:rPr>
          <w:rFonts w:ascii="Times New Roman" w:hAnsi="Times New Roman" w:cs="Times New Roman"/>
        </w:rPr>
        <w:t>1) indexing. This makes arrays ideal for applications such as caching systems or look-up tables. However, when frequent insertions and deletions are necessary, especially in the middle of a data structure, linked lists provide better performance as they avoid shifting elements, making them useful for dynamic data manipulation like memory management in operating systems.</w:t>
      </w:r>
    </w:p>
    <w:p w14:paraId="3E62DF0B" w14:textId="77777777" w:rsidR="000143C0" w:rsidRDefault="000143C0" w:rsidP="000143C0">
      <w:pPr>
        <w:ind w:firstLine="720"/>
        <w:rPr>
          <w:rFonts w:ascii="Times New Roman" w:hAnsi="Times New Roman" w:cs="Times New Roman"/>
        </w:rPr>
      </w:pPr>
      <w:r>
        <w:rPr>
          <w:rFonts w:ascii="Times New Roman" w:hAnsi="Times New Roman" w:cs="Times New Roman"/>
        </w:rPr>
        <w:t>Stacks are preferred f</w:t>
      </w:r>
      <w:r w:rsidR="007846D8" w:rsidRPr="007846D8">
        <w:rPr>
          <w:rFonts w:ascii="Times New Roman" w:hAnsi="Times New Roman" w:cs="Times New Roman"/>
        </w:rPr>
        <w:t>or implementing function call stacks in programming languages due to their LIFO (Last-In-First-Out) property, allowing efficient tracking of recursive function calls. Conversely, queues are essential in scheduling tasks, such as CPU scheduling or breadth-first search (BFS) in graph traversal, where a FIFO (First-In-First-Out) structure is required.</w:t>
      </w:r>
    </w:p>
    <w:p w14:paraId="06D4057C" w14:textId="0C76A349" w:rsidR="00FD72F8" w:rsidRDefault="007846D8" w:rsidP="000143C0">
      <w:pPr>
        <w:ind w:firstLine="720"/>
        <w:rPr>
          <w:rFonts w:ascii="Times New Roman" w:hAnsi="Times New Roman" w:cs="Times New Roman"/>
        </w:rPr>
      </w:pPr>
      <w:r w:rsidRPr="007846D8">
        <w:rPr>
          <w:rFonts w:ascii="Times New Roman" w:hAnsi="Times New Roman" w:cs="Times New Roman"/>
        </w:rPr>
        <w:lastRenderedPageBreak/>
        <w:t xml:space="preserve">Each data structure presents unique trade-offs </w:t>
      </w:r>
      <w:r w:rsidR="000143C0">
        <w:rPr>
          <w:rFonts w:ascii="Times New Roman" w:hAnsi="Times New Roman" w:cs="Times New Roman"/>
        </w:rPr>
        <w:t>regarding</w:t>
      </w:r>
      <w:r w:rsidRPr="007846D8">
        <w:rPr>
          <w:rFonts w:ascii="Times New Roman" w:hAnsi="Times New Roman" w:cs="Times New Roman"/>
        </w:rPr>
        <w:t xml:space="preserve"> time complexity and memory usage. Arrays provide fast access but suffer from costly insertions and deletions. Linked lists excel in dynamic memory management but require additional pointer overhead. Stacks and queues serve specialized purposes, where the choice of implementation (array vs. linked list) depends on factors such as memory constraints and resizing needs. Understanding these differences is crucial for making informed decisions when selecting the appropriate data structure for a given problem.</w:t>
      </w:r>
    </w:p>
    <w:p w14:paraId="77A5BD13" w14:textId="1D82B7A5" w:rsidR="000143C0" w:rsidRPr="000143C0" w:rsidRDefault="000143C0" w:rsidP="000143C0">
      <w:pPr>
        <w:rPr>
          <w:rFonts w:ascii="Times New Roman" w:hAnsi="Times New Roman" w:cs="Times New Roman"/>
          <w:b/>
          <w:bCs/>
        </w:rPr>
      </w:pPr>
      <w:r w:rsidRPr="000143C0">
        <w:rPr>
          <w:rFonts w:ascii="Times New Roman" w:hAnsi="Times New Roman" w:cs="Times New Roman"/>
          <w:b/>
          <w:bCs/>
        </w:rPr>
        <w:t>Practical Applications of Data Structures in Real-World Scenarios</w:t>
      </w:r>
    </w:p>
    <w:p w14:paraId="1851B2FA" w14:textId="219DCE2A"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t>Data structures play a crucial role in software development and system design, as they directly impact the efficiency and performance of applications. Each data structure is optimized for specific use cases, making the choice of the right data structure essential for developing scalable and high-performance solutions. This discussion explores the practical applications of arrays, matrices, stacks, queues, linked lists, and trees in real-world scenarios</w:t>
      </w:r>
      <w:r>
        <w:rPr>
          <w:rFonts w:ascii="Times New Roman" w:hAnsi="Times New Roman" w:cs="Times New Roman"/>
        </w:rPr>
        <w:t>. It</w:t>
      </w:r>
      <w:r w:rsidRPr="000143C0">
        <w:rPr>
          <w:rFonts w:ascii="Times New Roman" w:hAnsi="Times New Roman" w:cs="Times New Roman"/>
        </w:rPr>
        <w:t xml:space="preserve"> also highlight</w:t>
      </w:r>
      <w:r>
        <w:rPr>
          <w:rFonts w:ascii="Times New Roman" w:hAnsi="Times New Roman" w:cs="Times New Roman"/>
        </w:rPr>
        <w:t>s</w:t>
      </w:r>
      <w:r w:rsidRPr="000143C0">
        <w:rPr>
          <w:rFonts w:ascii="Times New Roman" w:hAnsi="Times New Roman" w:cs="Times New Roman"/>
        </w:rPr>
        <w:t xml:space="preserve"> the factors that influence their selection, such as memory usage, speed, and ease of implementation.</w:t>
      </w:r>
    </w:p>
    <w:p w14:paraId="24C8DD09" w14:textId="57FD8100" w:rsidR="000143C0" w:rsidRPr="000143C0" w:rsidRDefault="000143C0" w:rsidP="000143C0">
      <w:pPr>
        <w:rPr>
          <w:rFonts w:ascii="Times New Roman" w:hAnsi="Times New Roman" w:cs="Times New Roman"/>
          <w:b/>
          <w:bCs/>
        </w:rPr>
      </w:pPr>
      <w:r w:rsidRPr="000143C0">
        <w:rPr>
          <w:rFonts w:ascii="Times New Roman" w:hAnsi="Times New Roman" w:cs="Times New Roman"/>
          <w:b/>
          <w:bCs/>
        </w:rPr>
        <w:t>Applications of Arrays and Matrices</w:t>
      </w:r>
    </w:p>
    <w:p w14:paraId="1582AB35" w14:textId="3DFAF5DA"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t xml:space="preserve">Arrays are widely used in scenarios </w:t>
      </w:r>
      <w:r>
        <w:rPr>
          <w:rFonts w:ascii="Times New Roman" w:hAnsi="Times New Roman" w:cs="Times New Roman"/>
        </w:rPr>
        <w:t>requiring</w:t>
      </w:r>
      <w:r w:rsidRPr="000143C0">
        <w:rPr>
          <w:rFonts w:ascii="Times New Roman" w:hAnsi="Times New Roman" w:cs="Times New Roman"/>
        </w:rPr>
        <w:t xml:space="preserve"> fast and direct access to elements. They are the backbone of fundamental programming concepts such as dynamic programming, where previous computations are stored for reuse, leading to significant efficiency gains. For example, in gaming engines, arrays are used to store object positions, textures, and frame data to enable smooth rendering and real-time updates. They are also used in multimedia processing, such as audio and video buffering, where data must be accessed sequentially and efficiently.</w:t>
      </w:r>
    </w:p>
    <w:p w14:paraId="7489BB13" w14:textId="5FB688CE"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lastRenderedPageBreak/>
        <w:t>Matrices, which are essentially multi-dimensional arrays, are indispensable in scientific computing, artificial intelligence, and computer graphics. They form the foundation of image processing applications, where pixel data is stored and manipulated in matrix form. Machine learning algorithms heavily rely on matrix operations for training models, as many computations involve vectorized operations on large datasets. In physics simulations and 3D transformations, matrices are used to perform rotations, scaling, and transformations efficiently.</w:t>
      </w:r>
    </w:p>
    <w:p w14:paraId="7CE574DE" w14:textId="47247BB3" w:rsidR="000143C0" w:rsidRPr="000143C0" w:rsidRDefault="000143C0" w:rsidP="000143C0">
      <w:pPr>
        <w:rPr>
          <w:rFonts w:ascii="Times New Roman" w:hAnsi="Times New Roman" w:cs="Times New Roman"/>
          <w:b/>
          <w:bCs/>
        </w:rPr>
      </w:pPr>
      <w:r w:rsidRPr="000143C0">
        <w:rPr>
          <w:rFonts w:ascii="Times New Roman" w:hAnsi="Times New Roman" w:cs="Times New Roman"/>
          <w:b/>
          <w:bCs/>
        </w:rPr>
        <w:t>Applications of Stacks in Real-World Scenarios</w:t>
      </w:r>
    </w:p>
    <w:p w14:paraId="5A8FF3FF" w14:textId="5609F14C"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t>Stacks are a fundamental data structure used in scenarios requiring a Last-In-First-Out (LIFO) approach. One of the most common applications is in function call management within operating systems and programming languages. When a function is called, the execution context (including variables and return addresses) is pushed onto a stack</w:t>
      </w:r>
      <w:r>
        <w:rPr>
          <w:rFonts w:ascii="Times New Roman" w:hAnsi="Times New Roman" w:cs="Times New Roman"/>
        </w:rPr>
        <w:t>. W</w:t>
      </w:r>
      <w:r w:rsidRPr="000143C0">
        <w:rPr>
          <w:rFonts w:ascii="Times New Roman" w:hAnsi="Times New Roman" w:cs="Times New Roman"/>
        </w:rPr>
        <w:t>hen the function returns, it is popped from the stack, allowing execution to resume from the previous function. This stack-based execution model is essential for recursion and memory management in languages like C and Python.</w:t>
      </w:r>
    </w:p>
    <w:p w14:paraId="42ABF022" w14:textId="567ADE9A"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t>In web browsers, stacks are used to maintain the history of visited pages, enabling the backtracking functionality when a user clicks the "Back" button. Similarly, in text editors and development environments, stacks are used for the undo/redo feature, where previous states of a document are stored and retrieved sequentially. Parsing and evaluating mathematical expressions, such as in compilers and calculators, also heavily depend on stacks, particularly for handling operator precedence and function calls.</w:t>
      </w:r>
    </w:p>
    <w:p w14:paraId="5A74FA27" w14:textId="77777777" w:rsidR="000143C0" w:rsidRDefault="000143C0" w:rsidP="000143C0">
      <w:pPr>
        <w:rPr>
          <w:rFonts w:ascii="Times New Roman" w:hAnsi="Times New Roman" w:cs="Times New Roman"/>
          <w:b/>
          <w:bCs/>
        </w:rPr>
      </w:pPr>
      <w:r w:rsidRPr="000143C0">
        <w:rPr>
          <w:rFonts w:ascii="Times New Roman" w:hAnsi="Times New Roman" w:cs="Times New Roman"/>
          <w:b/>
          <w:bCs/>
        </w:rPr>
        <w:t>Applications of Queues in Practical Systems</w:t>
      </w:r>
    </w:p>
    <w:p w14:paraId="5EFF0549" w14:textId="1B47FFD0" w:rsidR="000143C0" w:rsidRPr="000143C0" w:rsidRDefault="000143C0" w:rsidP="000143C0">
      <w:pPr>
        <w:ind w:firstLine="720"/>
        <w:rPr>
          <w:rFonts w:ascii="Times New Roman" w:hAnsi="Times New Roman" w:cs="Times New Roman"/>
          <w:b/>
          <w:bCs/>
        </w:rPr>
      </w:pPr>
      <w:r w:rsidRPr="000143C0">
        <w:rPr>
          <w:rFonts w:ascii="Times New Roman" w:hAnsi="Times New Roman" w:cs="Times New Roman"/>
        </w:rPr>
        <w:lastRenderedPageBreak/>
        <w:t>Queues operate on a First-In-First-Out (FIFO) principle and are vital in scheduling tasks and managing resources efficiently. One of their primary applications is in operating system process scheduling, where tasks are managed using queues to ensure fair CPU time allocation. Similarly, print job scheduling in printers uses queues to process documents in the order they were submitted.</w:t>
      </w:r>
    </w:p>
    <w:p w14:paraId="787A9F2D" w14:textId="2C20BA58" w:rsidR="000143C0" w:rsidRPr="000143C0" w:rsidRDefault="000143C0" w:rsidP="00B71AA8">
      <w:pPr>
        <w:ind w:firstLine="720"/>
        <w:rPr>
          <w:rFonts w:ascii="Times New Roman" w:hAnsi="Times New Roman" w:cs="Times New Roman"/>
        </w:rPr>
      </w:pPr>
      <w:r w:rsidRPr="000143C0">
        <w:rPr>
          <w:rFonts w:ascii="Times New Roman" w:hAnsi="Times New Roman" w:cs="Times New Roman"/>
        </w:rPr>
        <w:t>In network communication, queues are crucial for managing data packets in routers and switches, ensuring that data is transmitted and processed in the correct sequence. Web servers use request queues to handle incoming HTTP requests, preventing overloading and ensuring smooth operation during high</w:t>
      </w:r>
      <w:r>
        <w:rPr>
          <w:rFonts w:ascii="Times New Roman" w:hAnsi="Times New Roman" w:cs="Times New Roman"/>
        </w:rPr>
        <w:t>-</w:t>
      </w:r>
      <w:r w:rsidRPr="000143C0">
        <w:rPr>
          <w:rFonts w:ascii="Times New Roman" w:hAnsi="Times New Roman" w:cs="Times New Roman"/>
        </w:rPr>
        <w:t>traffic periods. Additionally, customer service applications, such as call centers and online ticketing systems, use queues to handle service requests efficiently and fairly.</w:t>
      </w:r>
    </w:p>
    <w:p w14:paraId="7EFCFE9B" w14:textId="059AAD4C" w:rsidR="000143C0" w:rsidRPr="000143C0" w:rsidRDefault="000143C0" w:rsidP="000143C0">
      <w:pPr>
        <w:rPr>
          <w:rFonts w:ascii="Times New Roman" w:hAnsi="Times New Roman" w:cs="Times New Roman"/>
          <w:b/>
          <w:bCs/>
        </w:rPr>
      </w:pPr>
      <w:r w:rsidRPr="000143C0">
        <w:rPr>
          <w:rFonts w:ascii="Times New Roman" w:hAnsi="Times New Roman" w:cs="Times New Roman"/>
          <w:b/>
          <w:bCs/>
        </w:rPr>
        <w:t>Applications of Linked Lists and When They Are Preferred Over Arrays</w:t>
      </w:r>
    </w:p>
    <w:p w14:paraId="5528FDAF" w14:textId="19F6F63B"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t>Linked lists are particularly useful in scenarios where dynamic memory allocation and efficient insertions or deletions are required. One of their key applications is in memory management, where operating systems use linked lists to keep track of free and allocated memory blocks dynamically. They are also used in implementing hash tables with chaining, where collisions are handled using linked lists to store multiple values under the same hash key.</w:t>
      </w:r>
    </w:p>
    <w:p w14:paraId="26BC6FD4" w14:textId="6ACC26EA"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t xml:space="preserve">Another prominent application is in undo </w:t>
      </w:r>
      <w:r>
        <w:rPr>
          <w:rFonts w:ascii="Times New Roman" w:hAnsi="Times New Roman" w:cs="Times New Roman"/>
        </w:rPr>
        <w:t>application functionality</w:t>
      </w:r>
      <w:r w:rsidRPr="000143C0">
        <w:rPr>
          <w:rFonts w:ascii="Times New Roman" w:hAnsi="Times New Roman" w:cs="Times New Roman"/>
        </w:rPr>
        <w:t>, where a linked list maintains a history of changes, allowing users to revert actions efficiently. In navigation systems, such as playlists in music applications or browsing history in web browsers, linked lists enable seamless forward and backward traversal without requiring memory reallocation.</w:t>
      </w:r>
    </w:p>
    <w:p w14:paraId="5986DD48" w14:textId="27EC37AD"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t xml:space="preserve">While linked lists offer advantages in dynamic memory management, they are generally slower than arrays for indexed access due to their O(n) traversal time. Arrays are preferred in </w:t>
      </w:r>
      <w:r w:rsidRPr="000143C0">
        <w:rPr>
          <w:rFonts w:ascii="Times New Roman" w:hAnsi="Times New Roman" w:cs="Times New Roman"/>
        </w:rPr>
        <w:lastRenderedPageBreak/>
        <w:t>cases where frequent random access is needed, such as in lookup tables and databases, where indexed queries must be performed in constant time.</w:t>
      </w:r>
    </w:p>
    <w:p w14:paraId="346C5FC8" w14:textId="3E53285D" w:rsidR="000143C0" w:rsidRPr="000143C0" w:rsidRDefault="000143C0" w:rsidP="000143C0">
      <w:pPr>
        <w:rPr>
          <w:rFonts w:ascii="Times New Roman" w:hAnsi="Times New Roman" w:cs="Times New Roman"/>
          <w:b/>
          <w:bCs/>
        </w:rPr>
      </w:pPr>
      <w:r w:rsidRPr="000143C0">
        <w:rPr>
          <w:rFonts w:ascii="Times New Roman" w:hAnsi="Times New Roman" w:cs="Times New Roman"/>
          <w:b/>
          <w:bCs/>
        </w:rPr>
        <w:t>Choosing the Right Data Structure for Different Scenarios</w:t>
      </w:r>
    </w:p>
    <w:p w14:paraId="62640BAD" w14:textId="7ACAAE88" w:rsidR="000143C0" w:rsidRPr="000143C0" w:rsidRDefault="000143C0" w:rsidP="000143C0">
      <w:pPr>
        <w:rPr>
          <w:rFonts w:ascii="Times New Roman" w:hAnsi="Times New Roman" w:cs="Times New Roman"/>
        </w:rPr>
      </w:pPr>
      <w:r w:rsidRPr="000143C0">
        <w:rPr>
          <w:rFonts w:ascii="Times New Roman" w:hAnsi="Times New Roman" w:cs="Times New Roman"/>
        </w:rPr>
        <w:t xml:space="preserve">Selecting the appropriate data structure depends on various factors, including memory efficiency, speed, and ease of implementation. Arrays are ideal for applications requiring fast random access and minimal overhead but inefficient for frequent insertions and deletions. Linked lists, </w:t>
      </w:r>
      <w:r>
        <w:rPr>
          <w:rFonts w:ascii="Times New Roman" w:hAnsi="Times New Roman" w:cs="Times New Roman"/>
        </w:rPr>
        <w:t>however</w:t>
      </w:r>
      <w:r w:rsidRPr="000143C0">
        <w:rPr>
          <w:rFonts w:ascii="Times New Roman" w:hAnsi="Times New Roman" w:cs="Times New Roman"/>
        </w:rPr>
        <w:t>, provide flexibility in memory allocation and efficient insertions, making them suitable for scenarios where dynamic resizing is essential.</w:t>
      </w:r>
    </w:p>
    <w:p w14:paraId="0DB6C6CF" w14:textId="032F21B8" w:rsidR="000143C0" w:rsidRPr="000143C0" w:rsidRDefault="000143C0" w:rsidP="000143C0">
      <w:pPr>
        <w:ind w:firstLine="720"/>
        <w:rPr>
          <w:rFonts w:ascii="Times New Roman" w:hAnsi="Times New Roman" w:cs="Times New Roman"/>
        </w:rPr>
      </w:pPr>
      <w:r w:rsidRPr="000143C0">
        <w:rPr>
          <w:rFonts w:ascii="Times New Roman" w:hAnsi="Times New Roman" w:cs="Times New Roman"/>
        </w:rPr>
        <w:t>Stacks and queues serve specialized roles, with stacks excelling in function execution and backtracking, while queues are optimal for task scheduling and resource management. Trees provide an efficient way to organize and search hierarchical data, with balanced trees ensuring optimal performance in large datasets. Each of these structures has its strengths and trade-offs, and understanding these differences is critical to building efficient and scalable applications.</w:t>
      </w:r>
    </w:p>
    <w:p w14:paraId="6F3C182F" w14:textId="37F5A28E" w:rsidR="000143C0" w:rsidRPr="007846D8" w:rsidRDefault="000143C0" w:rsidP="000143C0">
      <w:pPr>
        <w:ind w:firstLine="720"/>
        <w:rPr>
          <w:rFonts w:ascii="Times New Roman" w:hAnsi="Times New Roman" w:cs="Times New Roman"/>
        </w:rPr>
      </w:pPr>
      <w:r w:rsidRPr="000143C0">
        <w:rPr>
          <w:rFonts w:ascii="Times New Roman" w:hAnsi="Times New Roman" w:cs="Times New Roman"/>
        </w:rPr>
        <w:t>In conclusion, the choice of data structure should be guided by the specific requirements of the application. While arrays and matrices are best for fast indexed access, linked lists are preferable for dynamic memory management. Stacks and queues are indispensable in handling function calls and scheduling tasks, whereas trees are essential for efficient searching and hierarchical organization. By leveraging the strengths of each data structure, developers can optimize performance and ensure that their applications function efficiently in real-world scenarios.</w:t>
      </w:r>
    </w:p>
    <w:p w14:paraId="0EE3073E" w14:textId="1AE43690" w:rsidR="0046495D" w:rsidRDefault="0046495D">
      <w:pPr>
        <w:rPr>
          <w:rFonts w:ascii="Times New Roman" w:hAnsi="Times New Roman" w:cs="Times New Roman"/>
          <w:b/>
          <w:bCs/>
        </w:rPr>
      </w:pPr>
    </w:p>
    <w:p w14:paraId="731806D1" w14:textId="77777777" w:rsidR="00D12FD4" w:rsidRDefault="00D12FD4">
      <w:pPr>
        <w:rPr>
          <w:rFonts w:ascii="Times New Roman" w:hAnsi="Times New Roman" w:cs="Times New Roman"/>
          <w:b/>
          <w:bCs/>
        </w:rPr>
      </w:pPr>
    </w:p>
    <w:p w14:paraId="36999AE8" w14:textId="77777777" w:rsidR="0046495D" w:rsidRDefault="0046495D" w:rsidP="0046495D">
      <w:pPr>
        <w:jc w:val="center"/>
        <w:rPr>
          <w:rFonts w:ascii="Times New Roman" w:hAnsi="Times New Roman" w:cs="Times New Roman"/>
          <w:b/>
          <w:bCs/>
        </w:rPr>
      </w:pPr>
      <w:r>
        <w:rPr>
          <w:rFonts w:ascii="Times New Roman" w:hAnsi="Times New Roman" w:cs="Times New Roman"/>
          <w:b/>
          <w:bCs/>
        </w:rPr>
        <w:lastRenderedPageBreak/>
        <w:t>References</w:t>
      </w:r>
    </w:p>
    <w:p w14:paraId="63A0DB9B" w14:textId="19276569" w:rsidR="00D12FD4" w:rsidRPr="00D12FD4" w:rsidRDefault="00D12FD4" w:rsidP="00D12FD4">
      <w:pPr>
        <w:pStyle w:val="ListParagraph"/>
        <w:numPr>
          <w:ilvl w:val="0"/>
          <w:numId w:val="1"/>
        </w:numPr>
        <w:rPr>
          <w:rFonts w:ascii="Times New Roman" w:hAnsi="Times New Roman" w:cs="Times New Roman"/>
        </w:rPr>
      </w:pPr>
      <w:r w:rsidRPr="00D12FD4">
        <w:rPr>
          <w:rFonts w:ascii="Times New Roman" w:hAnsi="Times New Roman" w:cs="Times New Roman"/>
        </w:rPr>
        <w:t>GeeksforGeeks. (n.d.). Data structures and algorithms in Python. Retrieved from https://www.geeksforgeeks.org</w:t>
      </w:r>
    </w:p>
    <w:p w14:paraId="3DD897C3" w14:textId="1E985912" w:rsidR="0046495D" w:rsidRDefault="00D12FD4" w:rsidP="00D12FD4">
      <w:pPr>
        <w:pStyle w:val="ListParagraph"/>
        <w:numPr>
          <w:ilvl w:val="0"/>
          <w:numId w:val="1"/>
        </w:numPr>
        <w:rPr>
          <w:rFonts w:ascii="Times New Roman" w:hAnsi="Times New Roman" w:cs="Times New Roman"/>
        </w:rPr>
      </w:pPr>
      <w:r w:rsidRPr="00D12FD4">
        <w:rPr>
          <w:rFonts w:ascii="Times New Roman" w:hAnsi="Times New Roman" w:cs="Times New Roman"/>
        </w:rPr>
        <w:t xml:space="preserve">Real Python. (n.d.). Data structures in Python: Arrays, stacks, queues, and linked lists. Retrieved from </w:t>
      </w:r>
      <w:hyperlink r:id="rId7" w:history="1">
        <w:r w:rsidRPr="00DB3521">
          <w:rPr>
            <w:rStyle w:val="Hyperlink"/>
            <w:rFonts w:ascii="Times New Roman" w:hAnsi="Times New Roman" w:cs="Times New Roman"/>
          </w:rPr>
          <w:t>https://realpython.com</w:t>
        </w:r>
      </w:hyperlink>
    </w:p>
    <w:p w14:paraId="5CF98ADD" w14:textId="50CCB6AC" w:rsidR="00D12FD4" w:rsidRPr="0046495D" w:rsidRDefault="00D12FD4" w:rsidP="00D12FD4">
      <w:pPr>
        <w:pStyle w:val="ListParagraph"/>
        <w:numPr>
          <w:ilvl w:val="0"/>
          <w:numId w:val="1"/>
        </w:numPr>
        <w:rPr>
          <w:rFonts w:ascii="Times New Roman" w:hAnsi="Times New Roman" w:cs="Times New Roman"/>
        </w:rPr>
      </w:pPr>
      <w:proofErr w:type="spellStart"/>
      <w:r w:rsidRPr="00D12FD4">
        <w:rPr>
          <w:rFonts w:ascii="Times New Roman" w:hAnsi="Times New Roman" w:cs="Times New Roman"/>
        </w:rPr>
        <w:t>Cormen</w:t>
      </w:r>
      <w:proofErr w:type="spellEnd"/>
      <w:r w:rsidRPr="00D12FD4">
        <w:rPr>
          <w:rFonts w:ascii="Times New Roman" w:hAnsi="Times New Roman" w:cs="Times New Roman"/>
        </w:rPr>
        <w:t xml:space="preserve">, T. H., </w:t>
      </w:r>
      <w:proofErr w:type="spellStart"/>
      <w:r w:rsidRPr="00D12FD4">
        <w:rPr>
          <w:rFonts w:ascii="Times New Roman" w:hAnsi="Times New Roman" w:cs="Times New Roman"/>
        </w:rPr>
        <w:t>Leiserson</w:t>
      </w:r>
      <w:proofErr w:type="spellEnd"/>
      <w:r w:rsidRPr="00D12FD4">
        <w:rPr>
          <w:rFonts w:ascii="Times New Roman" w:hAnsi="Times New Roman" w:cs="Times New Roman"/>
        </w:rPr>
        <w:t>, C. E., Rivest, R. L., &amp; Stein, C. (2009). Introduction to algorithms (</w:t>
      </w:r>
      <w:proofErr w:type="gramStart"/>
      <w:r w:rsidRPr="00D12FD4">
        <w:rPr>
          <w:rFonts w:ascii="Times New Roman" w:hAnsi="Times New Roman" w:cs="Times New Roman"/>
        </w:rPr>
        <w:t>3</w:t>
      </w:r>
      <w:r>
        <w:rPr>
          <w:rFonts w:ascii="Times New Roman" w:hAnsi="Times New Roman" w:cs="Times New Roman"/>
        </w:rPr>
        <w:t>th</w:t>
      </w:r>
      <w:proofErr w:type="gramEnd"/>
      <w:r w:rsidRPr="00D12FD4">
        <w:rPr>
          <w:rFonts w:ascii="Times New Roman" w:hAnsi="Times New Roman" w:cs="Times New Roman"/>
        </w:rPr>
        <w:t xml:space="preserve"> ed.).</w:t>
      </w:r>
    </w:p>
    <w:sectPr w:rsidR="00D12FD4" w:rsidRPr="0046495D">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98ABD7" w14:textId="77777777" w:rsidR="00F668BB" w:rsidRDefault="00F668BB" w:rsidP="001F74AF">
      <w:pPr>
        <w:spacing w:after="0" w:line="240" w:lineRule="auto"/>
      </w:pPr>
      <w:r>
        <w:separator/>
      </w:r>
    </w:p>
  </w:endnote>
  <w:endnote w:type="continuationSeparator" w:id="0">
    <w:p w14:paraId="6633030E" w14:textId="77777777" w:rsidR="00F668BB" w:rsidRDefault="00F668BB" w:rsidP="001F7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DF2592" w14:textId="77777777" w:rsidR="00F668BB" w:rsidRDefault="00F668BB" w:rsidP="001F74AF">
      <w:pPr>
        <w:spacing w:after="0" w:line="240" w:lineRule="auto"/>
      </w:pPr>
      <w:r>
        <w:separator/>
      </w:r>
    </w:p>
  </w:footnote>
  <w:footnote w:type="continuationSeparator" w:id="0">
    <w:p w14:paraId="426F87A7" w14:textId="77777777" w:rsidR="00F668BB" w:rsidRDefault="00F668BB" w:rsidP="001F74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1284474"/>
      <w:docPartObj>
        <w:docPartGallery w:val="Page Numbers (Top of Page)"/>
        <w:docPartUnique/>
      </w:docPartObj>
    </w:sdtPr>
    <w:sdtContent>
      <w:p w14:paraId="25214B2E"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4DEB45" w14:textId="77777777" w:rsidR="001F74AF" w:rsidRDefault="001F74AF" w:rsidP="001F74A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69500815"/>
      <w:docPartObj>
        <w:docPartGallery w:val="Page Numbers (Top of Page)"/>
        <w:docPartUnique/>
      </w:docPartObj>
    </w:sdtPr>
    <w:sdtContent>
      <w:p w14:paraId="0A57CC43" w14:textId="77777777" w:rsidR="001F74AF" w:rsidRDefault="001F74AF" w:rsidP="00DB352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543E5E1" w14:textId="77777777" w:rsidR="001F74AF" w:rsidRDefault="001F74AF" w:rsidP="001F74A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DC6F39"/>
    <w:multiLevelType w:val="hybridMultilevel"/>
    <w:tmpl w:val="9514C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906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D8"/>
    <w:rsid w:val="000143C0"/>
    <w:rsid w:val="000470E9"/>
    <w:rsid w:val="000C22B1"/>
    <w:rsid w:val="00163DDD"/>
    <w:rsid w:val="001F74AF"/>
    <w:rsid w:val="0046495D"/>
    <w:rsid w:val="005F7046"/>
    <w:rsid w:val="007846D8"/>
    <w:rsid w:val="009F6BEC"/>
    <w:rsid w:val="00B71AA8"/>
    <w:rsid w:val="00BD158F"/>
    <w:rsid w:val="00D12FD4"/>
    <w:rsid w:val="00DA2B79"/>
    <w:rsid w:val="00E71009"/>
    <w:rsid w:val="00E84E46"/>
    <w:rsid w:val="00F668BB"/>
    <w:rsid w:val="00FD7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ABBB"/>
  <w15:chartTrackingRefBased/>
  <w15:docId w15:val="{341D6CD5-5C6F-CF4E-84AF-7BFB2F0E8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49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49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49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49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49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49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49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9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49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49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49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49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49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49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49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495D"/>
    <w:rPr>
      <w:rFonts w:eastAsiaTheme="majorEastAsia" w:cstheme="majorBidi"/>
      <w:color w:val="272727" w:themeColor="text1" w:themeTint="D8"/>
    </w:rPr>
  </w:style>
  <w:style w:type="paragraph" w:styleId="Title">
    <w:name w:val="Title"/>
    <w:basedOn w:val="Normal"/>
    <w:next w:val="Normal"/>
    <w:link w:val="TitleChar"/>
    <w:uiPriority w:val="10"/>
    <w:qFormat/>
    <w:rsid w:val="004649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49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49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49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495D"/>
    <w:pPr>
      <w:spacing w:before="160"/>
      <w:jc w:val="center"/>
    </w:pPr>
    <w:rPr>
      <w:i/>
      <w:iCs/>
      <w:color w:val="404040" w:themeColor="text1" w:themeTint="BF"/>
    </w:rPr>
  </w:style>
  <w:style w:type="character" w:customStyle="1" w:styleId="QuoteChar">
    <w:name w:val="Quote Char"/>
    <w:basedOn w:val="DefaultParagraphFont"/>
    <w:link w:val="Quote"/>
    <w:uiPriority w:val="29"/>
    <w:rsid w:val="0046495D"/>
    <w:rPr>
      <w:i/>
      <w:iCs/>
      <w:color w:val="404040" w:themeColor="text1" w:themeTint="BF"/>
    </w:rPr>
  </w:style>
  <w:style w:type="paragraph" w:styleId="ListParagraph">
    <w:name w:val="List Paragraph"/>
    <w:basedOn w:val="Normal"/>
    <w:uiPriority w:val="34"/>
    <w:qFormat/>
    <w:rsid w:val="0046495D"/>
    <w:pPr>
      <w:ind w:left="720"/>
      <w:contextualSpacing/>
    </w:pPr>
  </w:style>
  <w:style w:type="character" w:styleId="IntenseEmphasis">
    <w:name w:val="Intense Emphasis"/>
    <w:basedOn w:val="DefaultParagraphFont"/>
    <w:uiPriority w:val="21"/>
    <w:qFormat/>
    <w:rsid w:val="0046495D"/>
    <w:rPr>
      <w:i/>
      <w:iCs/>
      <w:color w:val="0F4761" w:themeColor="accent1" w:themeShade="BF"/>
    </w:rPr>
  </w:style>
  <w:style w:type="paragraph" w:styleId="IntenseQuote">
    <w:name w:val="Intense Quote"/>
    <w:basedOn w:val="Normal"/>
    <w:next w:val="Normal"/>
    <w:link w:val="IntenseQuoteChar"/>
    <w:uiPriority w:val="30"/>
    <w:qFormat/>
    <w:rsid w:val="0046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495D"/>
    <w:rPr>
      <w:i/>
      <w:iCs/>
      <w:color w:val="0F4761" w:themeColor="accent1" w:themeShade="BF"/>
    </w:rPr>
  </w:style>
  <w:style w:type="character" w:styleId="IntenseReference">
    <w:name w:val="Intense Reference"/>
    <w:basedOn w:val="DefaultParagraphFont"/>
    <w:uiPriority w:val="32"/>
    <w:qFormat/>
    <w:rsid w:val="0046495D"/>
    <w:rPr>
      <w:b/>
      <w:bCs/>
      <w:smallCaps/>
      <w:color w:val="0F4761" w:themeColor="accent1" w:themeShade="BF"/>
      <w:spacing w:val="5"/>
    </w:rPr>
  </w:style>
  <w:style w:type="paragraph" w:styleId="Header">
    <w:name w:val="header"/>
    <w:basedOn w:val="Normal"/>
    <w:link w:val="HeaderChar"/>
    <w:uiPriority w:val="99"/>
    <w:unhideWhenUsed/>
    <w:rsid w:val="001F7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74AF"/>
  </w:style>
  <w:style w:type="character" w:styleId="PageNumber">
    <w:name w:val="page number"/>
    <w:basedOn w:val="DefaultParagraphFont"/>
    <w:uiPriority w:val="99"/>
    <w:semiHidden/>
    <w:unhideWhenUsed/>
    <w:rsid w:val="001F74AF"/>
  </w:style>
  <w:style w:type="character" w:styleId="Hyperlink">
    <w:name w:val="Hyperlink"/>
    <w:basedOn w:val="DefaultParagraphFont"/>
    <w:uiPriority w:val="99"/>
    <w:unhideWhenUsed/>
    <w:rsid w:val="00D12FD4"/>
    <w:rPr>
      <w:color w:val="467886" w:themeColor="hyperlink"/>
      <w:u w:val="single"/>
    </w:rPr>
  </w:style>
  <w:style w:type="character" w:styleId="UnresolvedMention">
    <w:name w:val="Unresolved Mention"/>
    <w:basedOn w:val="DefaultParagraphFont"/>
    <w:uiPriority w:val="99"/>
    <w:semiHidden/>
    <w:unhideWhenUsed/>
    <w:rsid w:val="00D12F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alpyth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rithvejandla/Library/Group%20Containers/UBF8T346G9.Office/User%20Content.localized/Templates.localized/APA_DS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APA_DSA.dotx</Template>
  <TotalTime>969</TotalTime>
  <Pages>9</Pages>
  <Words>1809</Words>
  <Characters>10315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Asrith Vejandla</dc:creator>
  <cp:keywords/>
  <dc:description/>
  <cp:lastModifiedBy>ASRITH KRISHNA VEJANDLA</cp:lastModifiedBy>
  <cp:revision>2</cp:revision>
  <dcterms:created xsi:type="dcterms:W3CDTF">2025-02-09T02:38:00Z</dcterms:created>
  <dcterms:modified xsi:type="dcterms:W3CDTF">2025-02-09T19:03:00Z</dcterms:modified>
</cp:coreProperties>
</file>